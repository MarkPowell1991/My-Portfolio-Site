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130C31" w:rsidP="00913946">
            <w:pPr>
              <w:pStyle w:val="Title"/>
            </w:pPr>
            <w:r>
              <w:t>Mark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Powell</w:t>
            </w:r>
          </w:p>
          <w:p w:rsidR="00692703" w:rsidRPr="00CF1A49" w:rsidRDefault="00130C31" w:rsidP="00913946">
            <w:pPr>
              <w:pStyle w:val="ContactInfo"/>
              <w:contextualSpacing w:val="0"/>
            </w:pPr>
            <w:r>
              <w:t>76 Brindles Field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ED0270D216F4021ADF82836D863070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07547511013</w:t>
            </w:r>
          </w:p>
          <w:p w:rsidR="00692703" w:rsidRPr="00CF1A49" w:rsidRDefault="00130C31" w:rsidP="00913946">
            <w:pPr>
              <w:pStyle w:val="ContactInfoEmphasis"/>
              <w:contextualSpacing w:val="0"/>
            </w:pPr>
            <w:r>
              <w:t>Markpowell1991@hotmail.co.uk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Default="001755A8" w:rsidP="00913946">
            <w:pPr>
              <w:contextualSpacing w:val="0"/>
            </w:pPr>
          </w:p>
          <w:p w:rsidR="0047261F" w:rsidRPr="00CF1A49" w:rsidRDefault="00407C32" w:rsidP="0047261F">
            <w:pPr>
              <w:pStyle w:val="Heading1"/>
              <w:tabs>
                <w:tab w:val="left" w:pos="1644"/>
              </w:tabs>
              <w:outlineLvl w:val="0"/>
            </w:pPr>
            <w:sdt>
              <w:sdtPr>
                <w:alias w:val="Skills:"/>
                <w:tag w:val="Skills:"/>
                <w:id w:val="-1392877668"/>
                <w:placeholder>
                  <w:docPart w:val="B3F98B0C400C4348A83C62CA46F662FC"/>
                </w:placeholder>
                <w:temporary/>
                <w:showingPlcHdr/>
                <w15:appearance w15:val="hidden"/>
              </w:sdtPr>
              <w:sdtEndPr/>
              <w:sdtContent>
                <w:r w:rsidR="0047261F" w:rsidRPr="00CF1A49">
                  <w:t>Skills</w:t>
                </w:r>
              </w:sdtContent>
            </w:sdt>
            <w:r w:rsidR="0047261F">
              <w:tab/>
            </w:r>
          </w:p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47261F" w:rsidRPr="006E1507" w:rsidTr="00A07D49">
              <w:trPr>
                <w:trHeight w:val="943"/>
              </w:trPr>
              <w:tc>
                <w:tcPr>
                  <w:tcW w:w="4675" w:type="dxa"/>
                </w:tcPr>
                <w:p w:rsidR="0047261F" w:rsidRPr="006E1507" w:rsidRDefault="00D13452" w:rsidP="0047261F">
                  <w:pPr>
                    <w:pStyle w:val="ListBullet"/>
                    <w:contextualSpacing w:val="0"/>
                  </w:pPr>
                  <w:r>
                    <w:t>Highly Organis</w:t>
                  </w:r>
                  <w:r w:rsidR="0047261F">
                    <w:t>ed</w:t>
                  </w:r>
                </w:p>
                <w:p w:rsidR="0047261F" w:rsidRDefault="0047261F" w:rsidP="0047261F">
                  <w:pPr>
                    <w:pStyle w:val="ListBullet"/>
                    <w:contextualSpacing w:val="0"/>
                  </w:pPr>
                  <w:r>
                    <w:t>Close Attention to Detail</w:t>
                  </w:r>
                </w:p>
                <w:p w:rsidR="0047261F" w:rsidRPr="006E1507" w:rsidRDefault="0047261F" w:rsidP="0047261F">
                  <w:pPr>
                    <w:pStyle w:val="ListBullet"/>
                    <w:contextualSpacing w:val="0"/>
                  </w:pPr>
                  <w:r>
                    <w:t>Excellent Math Skills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:rsidR="0047261F" w:rsidRPr="006E1507" w:rsidRDefault="0047261F" w:rsidP="0047261F">
                  <w:pPr>
                    <w:pStyle w:val="ListBullet"/>
                    <w:contextualSpacing w:val="0"/>
                  </w:pPr>
                  <w:r>
                    <w:t>Full Manual Driving License &amp; Car Owner</w:t>
                  </w:r>
                </w:p>
                <w:p w:rsidR="0047261F" w:rsidRPr="006E1507" w:rsidRDefault="0047261F" w:rsidP="0047261F">
                  <w:pPr>
                    <w:pStyle w:val="ListBullet"/>
                    <w:contextualSpacing w:val="0"/>
                  </w:pPr>
                  <w:r>
                    <w:t>Excellent computer skills</w:t>
                  </w:r>
                </w:p>
                <w:p w:rsidR="0047261F" w:rsidRDefault="0047261F" w:rsidP="0047261F">
                  <w:pPr>
                    <w:pStyle w:val="ListBullet"/>
                    <w:contextualSpacing w:val="0"/>
                  </w:pPr>
                  <w:r>
                    <w:t>Creative Thinker</w:t>
                  </w:r>
                </w:p>
                <w:p w:rsidR="00C73403" w:rsidRPr="006E1507" w:rsidRDefault="00C73403" w:rsidP="00C73403">
                  <w:pPr>
                    <w:pStyle w:val="ListBullet"/>
                    <w:contextualSpacing w:val="0"/>
                  </w:pPr>
                  <w:r>
                    <w:t xml:space="preserve">A good understanding of </w:t>
                  </w:r>
                  <w:r>
                    <w:t>Photoshop, Animator</w:t>
                  </w:r>
                  <w:r>
                    <w:t xml:space="preserve"> and Dreamweaver </w:t>
                  </w:r>
                </w:p>
              </w:tc>
            </w:tr>
          </w:tbl>
          <w:p w:rsidR="0047261F" w:rsidRPr="00CF1A49" w:rsidRDefault="0047261F" w:rsidP="00913946">
            <w:pPr>
              <w:contextualSpacing w:val="0"/>
            </w:pPr>
          </w:p>
        </w:tc>
      </w:tr>
    </w:tbl>
    <w:p w:rsidR="00BF1F6B" w:rsidRPr="00CF1A49" w:rsidRDefault="00407C3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B9017DCD4F24673B5B642049AE00A7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C317D5" w:rsidRPr="00CF1A49" w:rsidRDefault="00FF08A1" w:rsidP="00C317D5">
            <w:pPr>
              <w:pStyle w:val="Heading3"/>
              <w:contextualSpacing w:val="0"/>
              <w:outlineLvl w:val="2"/>
            </w:pPr>
            <w:r>
              <w:t>Feb</w:t>
            </w:r>
            <w:r w:rsidR="0047261F">
              <w:t>r</w:t>
            </w:r>
            <w:r>
              <w:t>uary 2018</w:t>
            </w:r>
            <w:r w:rsidR="00C317D5" w:rsidRPr="00CF1A49">
              <w:t xml:space="preserve"> – </w:t>
            </w:r>
            <w:r w:rsidR="00165881">
              <w:t>May 2018</w:t>
            </w:r>
          </w:p>
          <w:p w:rsidR="00C317D5" w:rsidRPr="00CF1A49" w:rsidRDefault="00C73403" w:rsidP="00C317D5">
            <w:pPr>
              <w:pStyle w:val="Heading2"/>
              <w:contextualSpacing w:val="0"/>
              <w:outlineLvl w:val="1"/>
            </w:pPr>
            <w:r>
              <w:t>Digital Assistant (Work Experience)</w:t>
            </w:r>
            <w:r w:rsidR="00C317D5" w:rsidRPr="00CF1A49">
              <w:t xml:space="preserve">, </w:t>
            </w:r>
          </w:p>
          <w:p w:rsidR="00C73403" w:rsidRPr="00C73403" w:rsidRDefault="00C73403" w:rsidP="004C4755">
            <w:pPr>
              <w:rPr>
                <w:b/>
              </w:rPr>
            </w:pPr>
            <w:r w:rsidRPr="00C73403">
              <w:rPr>
                <w:b/>
              </w:rPr>
              <w:t xml:space="preserve">Responsibilities </w:t>
            </w:r>
          </w:p>
          <w:p w:rsidR="00C73403" w:rsidRDefault="00C73403" w:rsidP="00C73403">
            <w:pPr>
              <w:pStyle w:val="ListParagraph"/>
              <w:numPr>
                <w:ilvl w:val="0"/>
                <w:numId w:val="14"/>
              </w:numPr>
            </w:pPr>
            <w:r>
              <w:t xml:space="preserve">Assisted the head of I.T in the creation of a new website </w:t>
            </w:r>
          </w:p>
          <w:p w:rsidR="00C73403" w:rsidRDefault="00C73403" w:rsidP="00C73403">
            <w:pPr>
              <w:pStyle w:val="ListParagraph"/>
              <w:numPr>
                <w:ilvl w:val="0"/>
                <w:numId w:val="14"/>
              </w:numPr>
            </w:pPr>
            <w:r>
              <w:t xml:space="preserve">Manage the company’s image database </w:t>
            </w:r>
          </w:p>
          <w:p w:rsidR="00C73403" w:rsidRDefault="00C73403" w:rsidP="00C73403">
            <w:pPr>
              <w:pStyle w:val="ListParagraph"/>
              <w:numPr>
                <w:ilvl w:val="0"/>
                <w:numId w:val="14"/>
              </w:numPr>
            </w:pPr>
            <w:r>
              <w:t>Edited images for the website using photoshop</w:t>
            </w:r>
          </w:p>
          <w:p w:rsidR="00C73403" w:rsidRDefault="007D4F16" w:rsidP="00C73403">
            <w:pPr>
              <w:pStyle w:val="ListParagraph"/>
              <w:numPr>
                <w:ilvl w:val="0"/>
                <w:numId w:val="14"/>
              </w:numPr>
            </w:pPr>
            <w:r>
              <w:t>Attend meeting to update CEO with website progress</w:t>
            </w:r>
          </w:p>
          <w:p w:rsidR="00C73403" w:rsidRDefault="00C73403" w:rsidP="004C4755"/>
          <w:p w:rsidR="001D0BF1" w:rsidRPr="00CF1A49" w:rsidRDefault="002974A9" w:rsidP="001D0BF1">
            <w:pPr>
              <w:pStyle w:val="Heading3"/>
              <w:contextualSpacing w:val="0"/>
              <w:outlineLvl w:val="2"/>
            </w:pPr>
            <w:r>
              <w:t>May 201</w:t>
            </w:r>
            <w:r w:rsidR="00BB07BA">
              <w:t>1</w:t>
            </w:r>
            <w:r w:rsidR="001D0BF1" w:rsidRPr="00CF1A49">
              <w:t xml:space="preserve"> –</w:t>
            </w:r>
            <w:r>
              <w:t xml:space="preserve"> august</w:t>
            </w:r>
            <w:r w:rsidR="001D0BF1" w:rsidRPr="00CF1A49">
              <w:t xml:space="preserve"> </w:t>
            </w:r>
            <w:r>
              <w:t>201</w:t>
            </w:r>
            <w:r w:rsidR="00BB07BA">
              <w:t>3</w:t>
            </w:r>
          </w:p>
          <w:p w:rsidR="001D0BF1" w:rsidRPr="00CF1A49" w:rsidRDefault="000A6261" w:rsidP="001D0BF1">
            <w:pPr>
              <w:pStyle w:val="Heading2"/>
              <w:contextualSpacing w:val="0"/>
              <w:outlineLvl w:val="1"/>
            </w:pPr>
            <w:r>
              <w:t>Counter Fraud Admin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Markerstudy</w:t>
            </w:r>
          </w:p>
          <w:p w:rsidR="007D4F16" w:rsidRDefault="007D4F16" w:rsidP="007D4F16">
            <w:pPr>
              <w:pStyle w:val="ListParagraph"/>
              <w:numPr>
                <w:ilvl w:val="0"/>
                <w:numId w:val="15"/>
              </w:numPr>
            </w:pPr>
            <w:r>
              <w:t>Provide detailed</w:t>
            </w:r>
            <w:r w:rsidR="00436C6E">
              <w:t xml:space="preserve"> workload reports, </w:t>
            </w:r>
          </w:p>
          <w:p w:rsidR="007D4F16" w:rsidRDefault="007D4F16" w:rsidP="007D4F16">
            <w:pPr>
              <w:pStyle w:val="ListParagraph"/>
              <w:numPr>
                <w:ilvl w:val="0"/>
                <w:numId w:val="15"/>
              </w:numPr>
            </w:pPr>
            <w:r>
              <w:t>D</w:t>
            </w:r>
            <w:r w:rsidR="00436C6E">
              <w:t xml:space="preserve">istributing </w:t>
            </w:r>
            <w:r>
              <w:t>the workload to the rest of the team to ensure caseloads where split efficiently</w:t>
            </w:r>
          </w:p>
          <w:p w:rsidR="007D4F16" w:rsidRDefault="00436C6E" w:rsidP="007D4F16">
            <w:pPr>
              <w:pStyle w:val="ListParagraph"/>
              <w:numPr>
                <w:ilvl w:val="0"/>
                <w:numId w:val="15"/>
              </w:numPr>
            </w:pPr>
            <w:r>
              <w:t>run database searches</w:t>
            </w:r>
            <w:r w:rsidR="007D4F16">
              <w:t xml:space="preserve"> to …</w:t>
            </w:r>
          </w:p>
          <w:p w:rsidR="007D4F16" w:rsidRDefault="007D4F16" w:rsidP="007D4F16">
            <w:pPr>
              <w:pStyle w:val="ListParagraph"/>
              <w:numPr>
                <w:ilvl w:val="0"/>
                <w:numId w:val="15"/>
              </w:numPr>
            </w:pPr>
            <w:r>
              <w:t xml:space="preserve">Work with solicitors to ensure </w:t>
            </w:r>
            <w:r w:rsidR="00436C6E">
              <w:t xml:space="preserve">claims </w:t>
            </w:r>
            <w:r>
              <w:t xml:space="preserve">were processed </w:t>
            </w:r>
            <w:r w:rsidR="00436C6E">
              <w:t xml:space="preserve">on our behalf, </w:t>
            </w:r>
          </w:p>
          <w:p w:rsidR="007D4F16" w:rsidRDefault="00436C6E" w:rsidP="007D4F16">
            <w:pPr>
              <w:pStyle w:val="ListParagraph"/>
              <w:numPr>
                <w:ilvl w:val="0"/>
                <w:numId w:val="15"/>
              </w:numPr>
            </w:pPr>
            <w:r>
              <w:t xml:space="preserve">making payments and </w:t>
            </w:r>
          </w:p>
          <w:p w:rsidR="00436C6E" w:rsidRPr="00CF1A49" w:rsidRDefault="007D4F16" w:rsidP="007D4F16">
            <w:pPr>
              <w:pStyle w:val="ListParagraph"/>
              <w:numPr>
                <w:ilvl w:val="0"/>
                <w:numId w:val="15"/>
              </w:numPr>
            </w:pPr>
            <w:r>
              <w:t>Training new staff members on the company’s system and processes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BB07BA" w:rsidP="00F61DF9">
            <w:pPr>
              <w:pStyle w:val="Heading3"/>
              <w:contextualSpacing w:val="0"/>
              <w:outlineLvl w:val="2"/>
            </w:pPr>
            <w:r>
              <w:t>Febuary</w:t>
            </w:r>
            <w:r w:rsidR="002974A9">
              <w:t xml:space="preserve"> 201</w:t>
            </w:r>
            <w:r>
              <w:t>1</w:t>
            </w:r>
            <w:r w:rsidR="00F61DF9" w:rsidRPr="00CF1A49">
              <w:t xml:space="preserve"> – </w:t>
            </w:r>
            <w:r w:rsidR="002974A9">
              <w:t>May 201</w:t>
            </w:r>
            <w:r>
              <w:t>1</w:t>
            </w:r>
          </w:p>
          <w:p w:rsidR="00F61DF9" w:rsidRPr="00CF1A49" w:rsidRDefault="000A6261" w:rsidP="00F61DF9">
            <w:pPr>
              <w:pStyle w:val="Heading2"/>
              <w:contextualSpacing w:val="0"/>
              <w:outlineLvl w:val="1"/>
            </w:pPr>
            <w:r>
              <w:t>Admin Assistant</w:t>
            </w:r>
            <w:r w:rsidR="00F61DF9" w:rsidRPr="00CF1A49">
              <w:t xml:space="preserve">, </w:t>
            </w:r>
            <w:r w:rsidR="00B602B8">
              <w:rPr>
                <w:rStyle w:val="SubtleReference"/>
              </w:rPr>
              <w:t>Markerstudy</w:t>
            </w:r>
          </w:p>
          <w:p w:rsidR="00D13452" w:rsidRDefault="00D13452" w:rsidP="00F61DF9">
            <w:r>
              <w:t>R</w:t>
            </w:r>
            <w:r w:rsidR="004968D2">
              <w:t xml:space="preserve">eading incoming post/emails and quickly/time efficiently identifying which team that post or email was relevant to. Performing this role required me to quickly comprehend a good understanding of the companies processes and procedures. </w:t>
            </w:r>
          </w:p>
          <w:p w:rsidR="005C4425" w:rsidRDefault="004968D2" w:rsidP="00F61DF9">
            <w:r>
              <w:t xml:space="preserve">We were provided basic training however my social attitude allowed me to form a detailed understanding of how each individual team works by talking to </w:t>
            </w:r>
            <w:r w:rsidR="006C50C0">
              <w:t>members from each time either on my lunch break or Friday drinks after work.</w:t>
            </w:r>
          </w:p>
          <w:p w:rsidR="005C4425" w:rsidRDefault="005C4425" w:rsidP="00F61DF9"/>
          <w:p w:rsidR="002974A9" w:rsidRPr="00CF1A49" w:rsidRDefault="009661EF" w:rsidP="002974A9">
            <w:pPr>
              <w:pStyle w:val="Heading3"/>
              <w:contextualSpacing w:val="0"/>
              <w:outlineLvl w:val="2"/>
            </w:pPr>
            <w:r>
              <w:t>october/november</w:t>
            </w:r>
            <w:r w:rsidR="00BB07BA">
              <w:t xml:space="preserve"> 2010</w:t>
            </w:r>
            <w:r w:rsidR="002974A9" w:rsidRPr="00CF1A49">
              <w:t xml:space="preserve"> – </w:t>
            </w:r>
            <w:r w:rsidR="00BB07BA">
              <w:t>January 2011</w:t>
            </w:r>
          </w:p>
          <w:p w:rsidR="002974A9" w:rsidRPr="00CF1A49" w:rsidRDefault="002974A9" w:rsidP="002974A9">
            <w:pPr>
              <w:pStyle w:val="Heading2"/>
              <w:contextualSpacing w:val="0"/>
              <w:outlineLvl w:val="1"/>
            </w:pPr>
            <w:r>
              <w:lastRenderedPageBreak/>
              <w:t>Christmas Temp</w:t>
            </w:r>
            <w:r w:rsidRPr="00CF1A49">
              <w:t xml:space="preserve">, </w:t>
            </w:r>
            <w:r>
              <w:rPr>
                <w:rStyle w:val="SubtleReference"/>
              </w:rPr>
              <w:t>Master Of Malt</w:t>
            </w:r>
          </w:p>
          <w:p w:rsidR="00D13452" w:rsidRDefault="00D13452" w:rsidP="00D13452">
            <w:pPr>
              <w:pStyle w:val="ListParagraph"/>
              <w:numPr>
                <w:ilvl w:val="0"/>
                <w:numId w:val="17"/>
              </w:numPr>
            </w:pPr>
            <w:r>
              <w:t>A</w:t>
            </w:r>
            <w:r w:rsidR="00BB07BA">
              <w:t xml:space="preserve">ssembling the whiskey taster sets, labeling the bottles and wax-sealing them to be sent off. </w:t>
            </w:r>
          </w:p>
          <w:p w:rsidR="00D13452" w:rsidRDefault="00D13452" w:rsidP="00D13452">
            <w:pPr>
              <w:pStyle w:val="ListParagraph"/>
              <w:numPr>
                <w:ilvl w:val="0"/>
                <w:numId w:val="17"/>
              </w:numPr>
            </w:pPr>
            <w:r>
              <w:t>Posting bottles/sample sets to our clients</w:t>
            </w:r>
            <w:r w:rsidR="005526A5">
              <w:t xml:space="preserve">. </w:t>
            </w:r>
          </w:p>
          <w:p w:rsidR="007D4F16" w:rsidRDefault="00D13452" w:rsidP="00F61DF9">
            <w:pPr>
              <w:pStyle w:val="ListParagraph"/>
              <w:numPr>
                <w:ilvl w:val="0"/>
                <w:numId w:val="17"/>
              </w:numPr>
            </w:pPr>
            <w:r>
              <w:t>Adhock distribution…</w:t>
            </w:r>
          </w:p>
          <w:p w:rsidR="00D13452" w:rsidRDefault="00D13452" w:rsidP="00F61DF9">
            <w:pPr>
              <w:pStyle w:val="ListParagraph"/>
              <w:numPr>
                <w:ilvl w:val="0"/>
                <w:numId w:val="17"/>
              </w:numPr>
            </w:pPr>
          </w:p>
          <w:p w:rsidR="007D4F16" w:rsidRDefault="007D4F16" w:rsidP="00F61DF9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 w:rsidRPr="007D4F16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Key Achievements</w:t>
            </w:r>
          </w:p>
          <w:p w:rsidR="007D4F16" w:rsidRPr="007D4F16" w:rsidRDefault="007D4F16" w:rsidP="00F61DF9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</w:p>
          <w:p w:rsidR="007D4F16" w:rsidRPr="007D4F16" w:rsidRDefault="007D4F16" w:rsidP="007D4F16">
            <w:pPr>
              <w:pStyle w:val="ListParagraph"/>
              <w:numPr>
                <w:ilvl w:val="0"/>
                <w:numId w:val="16"/>
              </w:numPr>
            </w:pPr>
            <w:r>
              <w:t>Promoted from a temp at Marker Study to a permanent member of staff due to my strong work ethic and attention to detail</w:t>
            </w:r>
          </w:p>
          <w:p w:rsidR="005C4425" w:rsidRDefault="005C4425" w:rsidP="00F61DF9"/>
        </w:tc>
      </w:tr>
    </w:tbl>
    <w:sdt>
      <w:sdtPr>
        <w:alias w:val="Education:"/>
        <w:tag w:val="Education:"/>
        <w:id w:val="-1908763273"/>
        <w:placeholder>
          <w:docPart w:val="4CF646E952D94783B7EE4F22563866D3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C317D5" w:rsidRDefault="00C317D5" w:rsidP="001D0BF1">
            <w:pPr>
              <w:pStyle w:val="Heading3"/>
              <w:contextualSpacing w:val="0"/>
              <w:outlineLvl w:val="2"/>
            </w:pPr>
          </w:p>
          <w:p w:rsidR="001D0BF1" w:rsidRPr="00CF1A49" w:rsidRDefault="0047261F" w:rsidP="001D0BF1">
            <w:pPr>
              <w:pStyle w:val="Heading3"/>
              <w:contextualSpacing w:val="0"/>
              <w:outlineLvl w:val="2"/>
            </w:pPr>
            <w:r>
              <w:t xml:space="preserve">september 2013 - </w:t>
            </w:r>
            <w:r w:rsidR="00C317D5">
              <w:t>Febuary</w:t>
            </w:r>
            <w:r w:rsidR="001D0BF1" w:rsidRPr="00CF1A49">
              <w:t xml:space="preserve"> </w:t>
            </w:r>
            <w:r w:rsidR="00C317D5">
              <w:t>2018</w:t>
            </w:r>
          </w:p>
          <w:p w:rsidR="00714A8A" w:rsidRDefault="000A6261" w:rsidP="00054BA0">
            <w:pPr>
              <w:pStyle w:val="Heading2"/>
              <w:contextualSpacing w:val="0"/>
              <w:outlineLvl w:val="1"/>
            </w:pPr>
            <w:r>
              <w:t xml:space="preserve">BSc (Hons) Computer </w:t>
            </w:r>
            <w:r w:rsidR="00511916">
              <w:t>SCIENCE,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University Of Plymouth</w:t>
            </w:r>
          </w:p>
          <w:p w:rsidR="00D13452" w:rsidRDefault="00511916" w:rsidP="007538DC">
            <w:pPr>
              <w:contextualSpacing w:val="0"/>
            </w:pPr>
            <w:r>
              <w:t>My degree covered a wide variety of computer related topics such as</w:t>
            </w:r>
            <w:r w:rsidR="00D13452">
              <w:t>:</w:t>
            </w:r>
          </w:p>
          <w:p w:rsidR="007538DC" w:rsidRPr="00CF1A49" w:rsidRDefault="00D13452" w:rsidP="007538DC">
            <w:pPr>
              <w:contextualSpacing w:val="0"/>
            </w:pPr>
            <w:r>
              <w:t>P</w:t>
            </w:r>
            <w:r w:rsidR="00511916">
              <w:t>rogramming</w:t>
            </w:r>
            <w:r>
              <w:t xml:space="preserve">: </w:t>
            </w:r>
            <w:bookmarkStart w:id="0" w:name="_GoBack"/>
            <w:bookmarkEnd w:id="0"/>
            <w:r w:rsidR="00511916">
              <w:t>,</w:t>
            </w:r>
            <w:r w:rsidR="00473D33">
              <w:t xml:space="preserve"> statistics, advanced mathematics,</w:t>
            </w:r>
            <w:r w:rsidR="00511916">
              <w:t xml:space="preserve"> web design, application design, project management, working with databases and even neuro-science.</w:t>
            </w:r>
            <w:r w:rsidR="00FE7EAB">
              <w:t xml:space="preserve"> My course also contained a mod</w:t>
            </w:r>
            <w:r w:rsidR="006C50C0">
              <w:t xml:space="preserve">ule on data mining, </w:t>
            </w:r>
            <w:r w:rsidR="00923418">
              <w:t>covering methods</w:t>
            </w:r>
            <w:r w:rsidR="00FE7EAB">
              <w:t xml:space="preserve"> and</w:t>
            </w:r>
            <w:r w:rsidR="006C50C0">
              <w:t xml:space="preserve"> the</w:t>
            </w:r>
            <w:r w:rsidR="00FE7EAB">
              <w:t xml:space="preserve"> importance in obtaining statistical data.</w:t>
            </w:r>
            <w:r w:rsidR="00473D33">
              <w:t xml:space="preserve"> </w:t>
            </w:r>
            <w:r w:rsidR="005B74BF">
              <w:t xml:space="preserve">The course covered several programming languages </w:t>
            </w:r>
            <w:r w:rsidR="000E5FED">
              <w:t>including but not limited to</w:t>
            </w:r>
            <w:r w:rsidR="005B74BF">
              <w:t xml:space="preserve"> SQL, C#, C++, Java, Python,</w:t>
            </w:r>
            <w:r w:rsidR="000E5FED">
              <w:t xml:space="preserve"> </w:t>
            </w:r>
            <w:r w:rsidR="005B74BF">
              <w:t>VB,</w:t>
            </w:r>
            <w:r w:rsidR="000E5FED">
              <w:t xml:space="preserve"> </w:t>
            </w:r>
            <w:r w:rsidR="005B74BF">
              <w:t>VB.net</w:t>
            </w:r>
            <w:r w:rsidR="000E5FED">
              <w:t xml:space="preserve">, PHP, XML.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714DEC" w:rsidP="00F61DF9">
            <w:pPr>
              <w:pStyle w:val="Heading3"/>
              <w:contextualSpacing w:val="0"/>
              <w:outlineLvl w:val="2"/>
            </w:pPr>
            <w:r>
              <w:t>July</w:t>
            </w:r>
            <w:r w:rsidR="00F61DF9" w:rsidRPr="00CF1A49">
              <w:t xml:space="preserve"> </w:t>
            </w:r>
            <w:r>
              <w:t>2010</w:t>
            </w:r>
            <w:r w:rsidR="00923418">
              <w:t xml:space="preserve"> (2 Year Course)</w:t>
            </w:r>
          </w:p>
          <w:p w:rsidR="00714A8A" w:rsidRDefault="00892219" w:rsidP="00054BA0">
            <w:pPr>
              <w:pStyle w:val="Heading2"/>
              <w:contextualSpacing w:val="0"/>
              <w:outlineLvl w:val="1"/>
            </w:pPr>
            <w:r>
              <w:t>Electrical</w:t>
            </w:r>
            <w:r w:rsidR="00B44A20">
              <w:t>/Electronic</w:t>
            </w:r>
            <w:r>
              <w:t xml:space="preserve"> Engineering</w:t>
            </w:r>
            <w:r w:rsidR="00B44A20">
              <w:t xml:space="preserve"> Btec National Diploma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West kent College</w:t>
            </w:r>
          </w:p>
          <w:p w:rsidR="00F61DF9" w:rsidRDefault="006C50C0" w:rsidP="00F61DF9">
            <w:r>
              <w:t>As well as teaching me how to work with electronics, the course also covered Math’s (equivalent to A-level Math’s), IT and business</w:t>
            </w:r>
            <w:r w:rsidR="00923418">
              <w:t>.</w:t>
            </w:r>
          </w:p>
          <w:p w:rsidR="00892219" w:rsidRDefault="00892219" w:rsidP="00F61DF9"/>
          <w:p w:rsidR="00892219" w:rsidRPr="00CF1A49" w:rsidRDefault="000A218C" w:rsidP="00892219">
            <w:pPr>
              <w:pStyle w:val="Heading3"/>
              <w:contextualSpacing w:val="0"/>
              <w:outlineLvl w:val="2"/>
            </w:pPr>
            <w:r>
              <w:t>September</w:t>
            </w:r>
            <w:r w:rsidR="00892219" w:rsidRPr="00CF1A49">
              <w:t xml:space="preserve"> </w:t>
            </w:r>
            <w:r w:rsidR="00714DEC">
              <w:t>2008</w:t>
            </w:r>
            <w:r w:rsidR="00923418">
              <w:t xml:space="preserve"> (1 year course)</w:t>
            </w:r>
          </w:p>
          <w:p w:rsidR="00714A8A" w:rsidRPr="00054BA0" w:rsidRDefault="00892219" w:rsidP="00054BA0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Mechanical Engineering</w:t>
            </w:r>
            <w:r w:rsidR="00714DEC">
              <w:t xml:space="preserve"> NVQ level 2</w:t>
            </w:r>
            <w:r w:rsidRPr="00CF1A49">
              <w:t xml:space="preserve">, </w:t>
            </w:r>
            <w:r>
              <w:rPr>
                <w:rStyle w:val="SubtleReference"/>
              </w:rPr>
              <w:t>West kent College</w:t>
            </w:r>
          </w:p>
          <w:p w:rsidR="00714DEC" w:rsidRDefault="00714DEC" w:rsidP="00892219">
            <w:r>
              <w:t>The course aimed to teach students how to work safely and efficiently within an engineering environment. The practical work entailed working with heavy machinery such as lathes, milling machines</w:t>
            </w:r>
            <w:r w:rsidR="00B44A20">
              <w:t xml:space="preserve"> and</w:t>
            </w:r>
            <w:r>
              <w:t xml:space="preserve"> drills to produce products </w:t>
            </w:r>
            <w:r w:rsidR="00B44A20">
              <w:t>using</w:t>
            </w:r>
            <w:r>
              <w:t xml:space="preserve"> a list of specifications and drawings</w:t>
            </w:r>
            <w:r w:rsidR="00B44A20">
              <w:t xml:space="preserve"> to guide us</w:t>
            </w:r>
            <w:r>
              <w:t xml:space="preserve">. </w:t>
            </w:r>
            <w:r w:rsidR="00B44A20">
              <w:t xml:space="preserve">The course also required us to learn all the health and safety procedures relevant to working in an engineering environment. Learning first aid to receive a first aid trained certificate was also part of </w:t>
            </w:r>
            <w:r w:rsidR="00923418">
              <w:t>the course</w:t>
            </w:r>
            <w:r w:rsidR="00B44A20">
              <w:t xml:space="preserve">.  </w:t>
            </w:r>
          </w:p>
          <w:p w:rsidR="00892219" w:rsidRDefault="00892219" w:rsidP="00892219"/>
        </w:tc>
      </w:tr>
    </w:tbl>
    <w:sdt>
      <w:sdtPr>
        <w:alias w:val="Activities:"/>
        <w:tag w:val="Activities:"/>
        <w:id w:val="1223332893"/>
        <w:placeholder>
          <w:docPart w:val="1985A05046EF4D51A92C9765AC87DC94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586A86" w:rsidRDefault="00A84C0B" w:rsidP="006E1507">
      <w:r>
        <w:t>Expanding from what I learned at university, I spend a lot of my spare time creating my own video game using the development platform program “Unity”. I also experiment with creating applications</w:t>
      </w:r>
      <w:r w:rsidR="00AA5023">
        <w:t xml:space="preserve"> which coincide with my other hobbies. For instance, I have created an application that can record and dictate the notes I play on guitar or piano on to a piano role style display. I also play the guitar and</w:t>
      </w:r>
      <w:r w:rsidR="00D5683C">
        <w:t xml:space="preserve"> am</w:t>
      </w:r>
      <w:r w:rsidR="00054BA0">
        <w:t xml:space="preserve"> learning the</w:t>
      </w:r>
      <w:r w:rsidR="00AA5023">
        <w:t xml:space="preserve"> piano. </w:t>
      </w:r>
    </w:p>
    <w:p w:rsidR="00AA5023" w:rsidRDefault="00AA5023" w:rsidP="006E1507"/>
    <w:p w:rsidR="00B51D1B" w:rsidRPr="0067182A" w:rsidRDefault="00AA5023" w:rsidP="006E1507">
      <w:r>
        <w:t xml:space="preserve">I enjoy hiking and cycling to keep in shape and get plenty of fresh air. I find it keeps me energetic and in a good mood. I like </w:t>
      </w:r>
      <w:r w:rsidR="00027A6F">
        <w:t>planning my route and discovering new places I’ve never been to before</w:t>
      </w:r>
      <w:r>
        <w:t>.</w:t>
      </w:r>
    </w:p>
    <w:sectPr w:rsidR="00B51D1B" w:rsidRPr="0067182A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C32" w:rsidRDefault="00407C32" w:rsidP="0068194B">
      <w:r>
        <w:separator/>
      </w:r>
    </w:p>
    <w:p w:rsidR="00407C32" w:rsidRDefault="00407C32"/>
    <w:p w:rsidR="00407C32" w:rsidRDefault="00407C32"/>
  </w:endnote>
  <w:endnote w:type="continuationSeparator" w:id="0">
    <w:p w:rsidR="00407C32" w:rsidRDefault="00407C32" w:rsidP="0068194B">
      <w:r>
        <w:continuationSeparator/>
      </w:r>
    </w:p>
    <w:p w:rsidR="00407C32" w:rsidRDefault="00407C32"/>
    <w:p w:rsidR="00407C32" w:rsidRDefault="00407C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50C0" w:rsidRDefault="006C50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7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C32" w:rsidRDefault="00407C32" w:rsidP="0068194B">
      <w:r>
        <w:separator/>
      </w:r>
    </w:p>
    <w:p w:rsidR="00407C32" w:rsidRDefault="00407C32"/>
    <w:p w:rsidR="00407C32" w:rsidRDefault="00407C32"/>
  </w:footnote>
  <w:footnote w:type="continuationSeparator" w:id="0">
    <w:p w:rsidR="00407C32" w:rsidRDefault="00407C32" w:rsidP="0068194B">
      <w:r>
        <w:continuationSeparator/>
      </w:r>
    </w:p>
    <w:p w:rsidR="00407C32" w:rsidRDefault="00407C32"/>
    <w:p w:rsidR="00407C32" w:rsidRDefault="00407C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0C0" w:rsidRPr="004E01EB" w:rsidRDefault="006C50C0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571610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847A54"/>
    <w:multiLevelType w:val="hybridMultilevel"/>
    <w:tmpl w:val="72720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E3527A"/>
    <w:multiLevelType w:val="hybridMultilevel"/>
    <w:tmpl w:val="C1186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F184536"/>
    <w:multiLevelType w:val="hybridMultilevel"/>
    <w:tmpl w:val="D0CE2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8B730C"/>
    <w:multiLevelType w:val="hybridMultilevel"/>
    <w:tmpl w:val="CE38C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C31"/>
    <w:rsid w:val="000001EF"/>
    <w:rsid w:val="00007322"/>
    <w:rsid w:val="00007728"/>
    <w:rsid w:val="00024584"/>
    <w:rsid w:val="00024730"/>
    <w:rsid w:val="00027A6F"/>
    <w:rsid w:val="00040B17"/>
    <w:rsid w:val="00054BA0"/>
    <w:rsid w:val="00055E95"/>
    <w:rsid w:val="0007021F"/>
    <w:rsid w:val="00084DD0"/>
    <w:rsid w:val="000A218C"/>
    <w:rsid w:val="000A6261"/>
    <w:rsid w:val="000B2BA5"/>
    <w:rsid w:val="000E5FED"/>
    <w:rsid w:val="000F2F8C"/>
    <w:rsid w:val="000F78AB"/>
    <w:rsid w:val="0010006E"/>
    <w:rsid w:val="001045A8"/>
    <w:rsid w:val="00114A91"/>
    <w:rsid w:val="00130C31"/>
    <w:rsid w:val="001427E1"/>
    <w:rsid w:val="00163668"/>
    <w:rsid w:val="00165881"/>
    <w:rsid w:val="00171566"/>
    <w:rsid w:val="00174676"/>
    <w:rsid w:val="001755A8"/>
    <w:rsid w:val="00184014"/>
    <w:rsid w:val="00192008"/>
    <w:rsid w:val="001B5777"/>
    <w:rsid w:val="001C0E68"/>
    <w:rsid w:val="001C4B6F"/>
    <w:rsid w:val="001D0BF1"/>
    <w:rsid w:val="001E3120"/>
    <w:rsid w:val="001E7E0C"/>
    <w:rsid w:val="001F0BB0"/>
    <w:rsid w:val="001F2A79"/>
    <w:rsid w:val="001F4E6D"/>
    <w:rsid w:val="001F6140"/>
    <w:rsid w:val="00203573"/>
    <w:rsid w:val="0020597D"/>
    <w:rsid w:val="002136F0"/>
    <w:rsid w:val="00213B4C"/>
    <w:rsid w:val="002253B0"/>
    <w:rsid w:val="00236D54"/>
    <w:rsid w:val="00241D8C"/>
    <w:rsid w:val="00241FDB"/>
    <w:rsid w:val="0024720C"/>
    <w:rsid w:val="002502DA"/>
    <w:rsid w:val="00251B33"/>
    <w:rsid w:val="002617AE"/>
    <w:rsid w:val="002638D0"/>
    <w:rsid w:val="002647D3"/>
    <w:rsid w:val="00274F35"/>
    <w:rsid w:val="00275EAE"/>
    <w:rsid w:val="00294998"/>
    <w:rsid w:val="002974A9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2510"/>
    <w:rsid w:val="00316DFF"/>
    <w:rsid w:val="00325A02"/>
    <w:rsid w:val="00325B57"/>
    <w:rsid w:val="00326D13"/>
    <w:rsid w:val="00336056"/>
    <w:rsid w:val="0034754A"/>
    <w:rsid w:val="003544E1"/>
    <w:rsid w:val="00366398"/>
    <w:rsid w:val="00386ED5"/>
    <w:rsid w:val="0039275F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07C32"/>
    <w:rsid w:val="00416B25"/>
    <w:rsid w:val="00420592"/>
    <w:rsid w:val="004319E0"/>
    <w:rsid w:val="00436C6E"/>
    <w:rsid w:val="00437E8C"/>
    <w:rsid w:val="00440225"/>
    <w:rsid w:val="00461685"/>
    <w:rsid w:val="00462315"/>
    <w:rsid w:val="0047261F"/>
    <w:rsid w:val="004726BC"/>
    <w:rsid w:val="00472E47"/>
    <w:rsid w:val="00473D33"/>
    <w:rsid w:val="00474105"/>
    <w:rsid w:val="00480E6E"/>
    <w:rsid w:val="00486277"/>
    <w:rsid w:val="00494CF6"/>
    <w:rsid w:val="00495F8D"/>
    <w:rsid w:val="004968D2"/>
    <w:rsid w:val="004A1FAE"/>
    <w:rsid w:val="004A32FF"/>
    <w:rsid w:val="004A757C"/>
    <w:rsid w:val="004B06EB"/>
    <w:rsid w:val="004B6AD0"/>
    <w:rsid w:val="004C2D5D"/>
    <w:rsid w:val="004C33E1"/>
    <w:rsid w:val="004C4755"/>
    <w:rsid w:val="004E01EB"/>
    <w:rsid w:val="004E2794"/>
    <w:rsid w:val="00510392"/>
    <w:rsid w:val="00511916"/>
    <w:rsid w:val="00513E2A"/>
    <w:rsid w:val="0053052B"/>
    <w:rsid w:val="005526A5"/>
    <w:rsid w:val="00566A35"/>
    <w:rsid w:val="0056701E"/>
    <w:rsid w:val="005740D7"/>
    <w:rsid w:val="00586A86"/>
    <w:rsid w:val="005A0F26"/>
    <w:rsid w:val="005A1B10"/>
    <w:rsid w:val="005A2717"/>
    <w:rsid w:val="005A65AA"/>
    <w:rsid w:val="005A6850"/>
    <w:rsid w:val="005B1B1B"/>
    <w:rsid w:val="005B74BF"/>
    <w:rsid w:val="005C4425"/>
    <w:rsid w:val="005C5932"/>
    <w:rsid w:val="005D3CA7"/>
    <w:rsid w:val="005D4CC1"/>
    <w:rsid w:val="005F4B91"/>
    <w:rsid w:val="005F55D2"/>
    <w:rsid w:val="006044A1"/>
    <w:rsid w:val="0062312F"/>
    <w:rsid w:val="00625F2C"/>
    <w:rsid w:val="0065727C"/>
    <w:rsid w:val="006618E9"/>
    <w:rsid w:val="0067182A"/>
    <w:rsid w:val="0068194B"/>
    <w:rsid w:val="00692703"/>
    <w:rsid w:val="006A1962"/>
    <w:rsid w:val="006A6982"/>
    <w:rsid w:val="006B5D48"/>
    <w:rsid w:val="006B7D7B"/>
    <w:rsid w:val="006C1A5E"/>
    <w:rsid w:val="006C50C0"/>
    <w:rsid w:val="006E1507"/>
    <w:rsid w:val="00712770"/>
    <w:rsid w:val="00712D8B"/>
    <w:rsid w:val="00714A8A"/>
    <w:rsid w:val="00714DEC"/>
    <w:rsid w:val="007273B7"/>
    <w:rsid w:val="00733E0A"/>
    <w:rsid w:val="0074403D"/>
    <w:rsid w:val="00746D44"/>
    <w:rsid w:val="007538DC"/>
    <w:rsid w:val="00757803"/>
    <w:rsid w:val="0079206B"/>
    <w:rsid w:val="00796076"/>
    <w:rsid w:val="007B250D"/>
    <w:rsid w:val="007C0566"/>
    <w:rsid w:val="007C606B"/>
    <w:rsid w:val="007D4F16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2219"/>
    <w:rsid w:val="008A6538"/>
    <w:rsid w:val="008C7056"/>
    <w:rsid w:val="008D5372"/>
    <w:rsid w:val="008F3B14"/>
    <w:rsid w:val="00901899"/>
    <w:rsid w:val="0090344B"/>
    <w:rsid w:val="00905715"/>
    <w:rsid w:val="0091321E"/>
    <w:rsid w:val="00913946"/>
    <w:rsid w:val="00917761"/>
    <w:rsid w:val="009203F6"/>
    <w:rsid w:val="00923418"/>
    <w:rsid w:val="0092726B"/>
    <w:rsid w:val="009302AE"/>
    <w:rsid w:val="009361BA"/>
    <w:rsid w:val="00944F78"/>
    <w:rsid w:val="009510E7"/>
    <w:rsid w:val="00952C89"/>
    <w:rsid w:val="009571D8"/>
    <w:rsid w:val="009650EA"/>
    <w:rsid w:val="009661EF"/>
    <w:rsid w:val="0097790C"/>
    <w:rsid w:val="0098506E"/>
    <w:rsid w:val="009A44CE"/>
    <w:rsid w:val="009C4DFC"/>
    <w:rsid w:val="009D44F8"/>
    <w:rsid w:val="009D7BA3"/>
    <w:rsid w:val="009E05EE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4C0B"/>
    <w:rsid w:val="00A93A5D"/>
    <w:rsid w:val="00AA5023"/>
    <w:rsid w:val="00AB32F8"/>
    <w:rsid w:val="00AB610B"/>
    <w:rsid w:val="00AD360E"/>
    <w:rsid w:val="00AD40FB"/>
    <w:rsid w:val="00AD782D"/>
    <w:rsid w:val="00AE7650"/>
    <w:rsid w:val="00AF1EE9"/>
    <w:rsid w:val="00B10EBE"/>
    <w:rsid w:val="00B236F1"/>
    <w:rsid w:val="00B44A20"/>
    <w:rsid w:val="00B50F99"/>
    <w:rsid w:val="00B51D1B"/>
    <w:rsid w:val="00B540F4"/>
    <w:rsid w:val="00B602B8"/>
    <w:rsid w:val="00B60FD0"/>
    <w:rsid w:val="00B622DF"/>
    <w:rsid w:val="00B6332A"/>
    <w:rsid w:val="00B81760"/>
    <w:rsid w:val="00B8494C"/>
    <w:rsid w:val="00BA1546"/>
    <w:rsid w:val="00BA4D75"/>
    <w:rsid w:val="00BB07BA"/>
    <w:rsid w:val="00BB4E51"/>
    <w:rsid w:val="00BD431F"/>
    <w:rsid w:val="00BD5E53"/>
    <w:rsid w:val="00BE423E"/>
    <w:rsid w:val="00BF1F6B"/>
    <w:rsid w:val="00BF61AC"/>
    <w:rsid w:val="00C155C1"/>
    <w:rsid w:val="00C317D5"/>
    <w:rsid w:val="00C43C52"/>
    <w:rsid w:val="00C47FA6"/>
    <w:rsid w:val="00C569D0"/>
    <w:rsid w:val="00C57FC6"/>
    <w:rsid w:val="00C66A7D"/>
    <w:rsid w:val="00C73403"/>
    <w:rsid w:val="00C779DA"/>
    <w:rsid w:val="00C814F7"/>
    <w:rsid w:val="00CA4B4D"/>
    <w:rsid w:val="00CB35C3"/>
    <w:rsid w:val="00CB652C"/>
    <w:rsid w:val="00CD323D"/>
    <w:rsid w:val="00CE4030"/>
    <w:rsid w:val="00CE64B3"/>
    <w:rsid w:val="00CF1A49"/>
    <w:rsid w:val="00D0630C"/>
    <w:rsid w:val="00D13452"/>
    <w:rsid w:val="00D243A9"/>
    <w:rsid w:val="00D305E5"/>
    <w:rsid w:val="00D37CD3"/>
    <w:rsid w:val="00D5683C"/>
    <w:rsid w:val="00D66A52"/>
    <w:rsid w:val="00D66EFA"/>
    <w:rsid w:val="00D72A2D"/>
    <w:rsid w:val="00D767DF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5C7E"/>
    <w:rsid w:val="00DE6534"/>
    <w:rsid w:val="00DF4D6C"/>
    <w:rsid w:val="00E01923"/>
    <w:rsid w:val="00E12701"/>
    <w:rsid w:val="00E14498"/>
    <w:rsid w:val="00E2397A"/>
    <w:rsid w:val="00E254DB"/>
    <w:rsid w:val="00E300FC"/>
    <w:rsid w:val="00E30205"/>
    <w:rsid w:val="00E362DB"/>
    <w:rsid w:val="00E5632B"/>
    <w:rsid w:val="00E70240"/>
    <w:rsid w:val="00E71E6B"/>
    <w:rsid w:val="00E76CDE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EAB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EAF37"/>
  <w15:chartTrackingRefBased/>
  <w15:docId w15:val="{8D96786E-FE8E-4DBE-AA43-3273EE0C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%20Powell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D0270D216F4021ADF82836D8630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099C6-025C-41B7-9230-0EAB4C22E231}"/>
      </w:docPartPr>
      <w:docPartBody>
        <w:p w:rsidR="00B03D48" w:rsidRDefault="00AD0A37">
          <w:pPr>
            <w:pStyle w:val="FED0270D216F4021ADF82836D8630705"/>
          </w:pPr>
          <w:r w:rsidRPr="00CF1A49">
            <w:t>·</w:t>
          </w:r>
        </w:p>
      </w:docPartBody>
    </w:docPart>
    <w:docPart>
      <w:docPartPr>
        <w:name w:val="9B9017DCD4F24673B5B642049AE00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D1337-D91F-40C5-9690-904AC205B6B9}"/>
      </w:docPartPr>
      <w:docPartBody>
        <w:p w:rsidR="00B03D48" w:rsidRDefault="00AD0A37">
          <w:pPr>
            <w:pStyle w:val="9B9017DCD4F24673B5B642049AE00A7C"/>
          </w:pPr>
          <w:r w:rsidRPr="00CF1A49">
            <w:t>Experience</w:t>
          </w:r>
        </w:p>
      </w:docPartBody>
    </w:docPart>
    <w:docPart>
      <w:docPartPr>
        <w:name w:val="4CF646E952D94783B7EE4F2256386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B49E1-CAA2-4BFF-A693-FBA796B29271}"/>
      </w:docPartPr>
      <w:docPartBody>
        <w:p w:rsidR="00B03D48" w:rsidRDefault="00AD0A37">
          <w:pPr>
            <w:pStyle w:val="4CF646E952D94783B7EE4F22563866D3"/>
          </w:pPr>
          <w:r w:rsidRPr="00CF1A49">
            <w:t>Education</w:t>
          </w:r>
        </w:p>
      </w:docPartBody>
    </w:docPart>
    <w:docPart>
      <w:docPartPr>
        <w:name w:val="1985A05046EF4D51A92C9765AC87D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209C9-126B-4C92-8D79-C166E401116D}"/>
      </w:docPartPr>
      <w:docPartBody>
        <w:p w:rsidR="00B03D48" w:rsidRDefault="00AD0A37">
          <w:pPr>
            <w:pStyle w:val="1985A05046EF4D51A92C9765AC87DC94"/>
          </w:pPr>
          <w:r w:rsidRPr="00CF1A49">
            <w:t>Activities</w:t>
          </w:r>
        </w:p>
      </w:docPartBody>
    </w:docPart>
    <w:docPart>
      <w:docPartPr>
        <w:name w:val="B3F98B0C400C4348A83C62CA46F66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8DFF9-94B8-4260-B0D9-F6238E1E3573}"/>
      </w:docPartPr>
      <w:docPartBody>
        <w:p w:rsidR="009D472A" w:rsidRDefault="00EB6C53" w:rsidP="00EB6C53">
          <w:pPr>
            <w:pStyle w:val="B3F98B0C400C4348A83C62CA46F662F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37"/>
    <w:rsid w:val="00006A14"/>
    <w:rsid w:val="001E5CE5"/>
    <w:rsid w:val="001F4C2E"/>
    <w:rsid w:val="00213E2E"/>
    <w:rsid w:val="003942C0"/>
    <w:rsid w:val="006C467A"/>
    <w:rsid w:val="006E6667"/>
    <w:rsid w:val="00760883"/>
    <w:rsid w:val="007F53CE"/>
    <w:rsid w:val="009D472A"/>
    <w:rsid w:val="00A21038"/>
    <w:rsid w:val="00AD0A37"/>
    <w:rsid w:val="00AF0480"/>
    <w:rsid w:val="00B03D48"/>
    <w:rsid w:val="00EB6C53"/>
    <w:rsid w:val="00F2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B64CEA5B8F46ABBD8B2A7BB492A54C">
    <w:name w:val="28B64CEA5B8F46ABBD8B2A7BB492A54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12C056BD566457B8EC9DA1AE216B9BC">
    <w:name w:val="412C056BD566457B8EC9DA1AE216B9BC"/>
  </w:style>
  <w:style w:type="paragraph" w:customStyle="1" w:styleId="6C198EEEA8544A60B8A89F96901C1EBB">
    <w:name w:val="6C198EEEA8544A60B8A89F96901C1EBB"/>
  </w:style>
  <w:style w:type="paragraph" w:customStyle="1" w:styleId="FED0270D216F4021ADF82836D8630705">
    <w:name w:val="FED0270D216F4021ADF82836D8630705"/>
  </w:style>
  <w:style w:type="paragraph" w:customStyle="1" w:styleId="1198A1A3BC56489880639D766F08C68C">
    <w:name w:val="1198A1A3BC56489880639D766F08C68C"/>
  </w:style>
  <w:style w:type="paragraph" w:customStyle="1" w:styleId="9DEC774A5E4E4B0C8520807C4F683F01">
    <w:name w:val="9DEC774A5E4E4B0C8520807C4F683F01"/>
  </w:style>
  <w:style w:type="paragraph" w:customStyle="1" w:styleId="5B30F162DFEC4B3582DEBC4A4859E72C">
    <w:name w:val="5B30F162DFEC4B3582DEBC4A4859E72C"/>
  </w:style>
  <w:style w:type="paragraph" w:customStyle="1" w:styleId="37DC93F43A4141F8ADAC9EE8C4F5C551">
    <w:name w:val="37DC93F43A4141F8ADAC9EE8C4F5C551"/>
  </w:style>
  <w:style w:type="paragraph" w:customStyle="1" w:styleId="4B04AF7DE6764374B1AA1B55930DF239">
    <w:name w:val="4B04AF7DE6764374B1AA1B55930DF239"/>
  </w:style>
  <w:style w:type="paragraph" w:customStyle="1" w:styleId="4CF2BA77176B4E68BA2D768A9AE4C5BF">
    <w:name w:val="4CF2BA77176B4E68BA2D768A9AE4C5BF"/>
  </w:style>
  <w:style w:type="paragraph" w:customStyle="1" w:styleId="11F3976BD5A240C1860ECB2781C2504B">
    <w:name w:val="11F3976BD5A240C1860ECB2781C2504B"/>
  </w:style>
  <w:style w:type="paragraph" w:customStyle="1" w:styleId="9B9017DCD4F24673B5B642049AE00A7C">
    <w:name w:val="9B9017DCD4F24673B5B642049AE00A7C"/>
  </w:style>
  <w:style w:type="paragraph" w:customStyle="1" w:styleId="12A436E4D4034F70940225A7E0F91F1B">
    <w:name w:val="12A436E4D4034F70940225A7E0F91F1B"/>
  </w:style>
  <w:style w:type="paragraph" w:customStyle="1" w:styleId="166C2184ABA14E478FAECD17DE102FFB">
    <w:name w:val="166C2184ABA14E478FAECD17DE102FFB"/>
  </w:style>
  <w:style w:type="paragraph" w:customStyle="1" w:styleId="F45F8EB5F6B64D24B6068186C1383323">
    <w:name w:val="F45F8EB5F6B64D24B6068186C138332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C312B9516C84E298FDD24086AE70A44">
    <w:name w:val="FC312B9516C84E298FDD24086AE70A44"/>
  </w:style>
  <w:style w:type="paragraph" w:customStyle="1" w:styleId="C23C6233806941E68C9664D0A7F0D000">
    <w:name w:val="C23C6233806941E68C9664D0A7F0D000"/>
  </w:style>
  <w:style w:type="paragraph" w:customStyle="1" w:styleId="BDC150B213AC4C3DB5E4C8BE8B332270">
    <w:name w:val="BDC150B213AC4C3DB5E4C8BE8B332270"/>
  </w:style>
  <w:style w:type="paragraph" w:customStyle="1" w:styleId="E22142F260CA44D6AA4425A69DB0CCBB">
    <w:name w:val="E22142F260CA44D6AA4425A69DB0CCBB"/>
  </w:style>
  <w:style w:type="paragraph" w:customStyle="1" w:styleId="FDDBB989BF7343D1973C829CDB38EFDC">
    <w:name w:val="FDDBB989BF7343D1973C829CDB38EFDC"/>
  </w:style>
  <w:style w:type="paragraph" w:customStyle="1" w:styleId="6ABC03770CAA4608B090A4D6DB26B95D">
    <w:name w:val="6ABC03770CAA4608B090A4D6DB26B95D"/>
  </w:style>
  <w:style w:type="paragraph" w:customStyle="1" w:styleId="A7E7061978D7487F8EE833AF0927E040">
    <w:name w:val="A7E7061978D7487F8EE833AF0927E040"/>
  </w:style>
  <w:style w:type="paragraph" w:customStyle="1" w:styleId="4CF646E952D94783B7EE4F22563866D3">
    <w:name w:val="4CF646E952D94783B7EE4F22563866D3"/>
  </w:style>
  <w:style w:type="paragraph" w:customStyle="1" w:styleId="694E279C9D824CE5B3559918178623D2">
    <w:name w:val="694E279C9D824CE5B3559918178623D2"/>
  </w:style>
  <w:style w:type="paragraph" w:customStyle="1" w:styleId="80ECC7731E174F70AE759CAF87465E64">
    <w:name w:val="80ECC7731E174F70AE759CAF87465E64"/>
  </w:style>
  <w:style w:type="paragraph" w:customStyle="1" w:styleId="9E523FCA6ED54459B30A996542EBABA6">
    <w:name w:val="9E523FCA6ED54459B30A996542EBABA6"/>
  </w:style>
  <w:style w:type="paragraph" w:customStyle="1" w:styleId="C78D0E55293C48B79E1251DC6FA8EFEB">
    <w:name w:val="C78D0E55293C48B79E1251DC6FA8EFEB"/>
  </w:style>
  <w:style w:type="paragraph" w:customStyle="1" w:styleId="363B7F6F30B8450C954BD72E11B295FD">
    <w:name w:val="363B7F6F30B8450C954BD72E11B295FD"/>
  </w:style>
  <w:style w:type="paragraph" w:customStyle="1" w:styleId="D9EE63EB3E314F76A52E3F86254DDDD0">
    <w:name w:val="D9EE63EB3E314F76A52E3F86254DDDD0"/>
  </w:style>
  <w:style w:type="paragraph" w:customStyle="1" w:styleId="6223AF644D3C42BCAB3D18CA7B385BC8">
    <w:name w:val="6223AF644D3C42BCAB3D18CA7B385BC8"/>
  </w:style>
  <w:style w:type="paragraph" w:customStyle="1" w:styleId="1908A1A142BB4F439D35BF02C6D724E7">
    <w:name w:val="1908A1A142BB4F439D35BF02C6D724E7"/>
  </w:style>
  <w:style w:type="paragraph" w:customStyle="1" w:styleId="37C67FD9F08B47E2B4ADDA2EA420C267">
    <w:name w:val="37C67FD9F08B47E2B4ADDA2EA420C267"/>
  </w:style>
  <w:style w:type="paragraph" w:customStyle="1" w:styleId="E6347B82A3184E3083B590C4742CBCBD">
    <w:name w:val="E6347B82A3184E3083B590C4742CBCBD"/>
  </w:style>
  <w:style w:type="paragraph" w:customStyle="1" w:styleId="718233A81B854F71BA09B2B25870E805">
    <w:name w:val="718233A81B854F71BA09B2B25870E805"/>
  </w:style>
  <w:style w:type="paragraph" w:customStyle="1" w:styleId="8934D9D3F21344DA99C2D077A7D8F694">
    <w:name w:val="8934D9D3F21344DA99C2D077A7D8F694"/>
  </w:style>
  <w:style w:type="paragraph" w:customStyle="1" w:styleId="16590CD161704C2C9E5071895D401918">
    <w:name w:val="16590CD161704C2C9E5071895D401918"/>
  </w:style>
  <w:style w:type="paragraph" w:customStyle="1" w:styleId="26D73E89E8CE4712973FE15B0506E65F">
    <w:name w:val="26D73E89E8CE4712973FE15B0506E65F"/>
  </w:style>
  <w:style w:type="paragraph" w:customStyle="1" w:styleId="9281AB1B052143F781DC8225EC208B1C">
    <w:name w:val="9281AB1B052143F781DC8225EC208B1C"/>
  </w:style>
  <w:style w:type="paragraph" w:customStyle="1" w:styleId="ADE3E7407357446F9262A89F57819DA6">
    <w:name w:val="ADE3E7407357446F9262A89F57819DA6"/>
  </w:style>
  <w:style w:type="paragraph" w:customStyle="1" w:styleId="1985A05046EF4D51A92C9765AC87DC94">
    <w:name w:val="1985A05046EF4D51A92C9765AC87DC94"/>
  </w:style>
  <w:style w:type="paragraph" w:customStyle="1" w:styleId="1AC3BDC0BDE54338AF50D2CB6F92C524">
    <w:name w:val="1AC3BDC0BDE54338AF50D2CB6F92C524"/>
  </w:style>
  <w:style w:type="paragraph" w:customStyle="1" w:styleId="55B579F5571E4FFF808EE579EA4F5CA0">
    <w:name w:val="55B579F5571E4FFF808EE579EA4F5CA0"/>
    <w:rsid w:val="00B03D48"/>
  </w:style>
  <w:style w:type="paragraph" w:customStyle="1" w:styleId="1B58FFF439314DF18208E68E25FB07A4">
    <w:name w:val="1B58FFF439314DF18208E68E25FB07A4"/>
    <w:rsid w:val="00B03D48"/>
  </w:style>
  <w:style w:type="paragraph" w:customStyle="1" w:styleId="13385D744725488C87C903CDD063A14E">
    <w:name w:val="13385D744725488C87C903CDD063A14E"/>
    <w:rsid w:val="00B03D48"/>
  </w:style>
  <w:style w:type="paragraph" w:customStyle="1" w:styleId="2E33297F38C14D1CAB4D1D0D305D5338">
    <w:name w:val="2E33297F38C14D1CAB4D1D0D305D5338"/>
    <w:rsid w:val="007F53CE"/>
  </w:style>
  <w:style w:type="paragraph" w:customStyle="1" w:styleId="C8C8F8690B1842DF9FDCDA56970C365F">
    <w:name w:val="C8C8F8690B1842DF9FDCDA56970C365F"/>
    <w:rsid w:val="007F53CE"/>
  </w:style>
  <w:style w:type="paragraph" w:customStyle="1" w:styleId="8829CE26B2E64355840406F9E7A1F0DB">
    <w:name w:val="8829CE26B2E64355840406F9E7A1F0DB"/>
    <w:rsid w:val="007F53CE"/>
  </w:style>
  <w:style w:type="paragraph" w:customStyle="1" w:styleId="D533E058DB5E4A2AB586EF886138FC67">
    <w:name w:val="D533E058DB5E4A2AB586EF886138FC67"/>
    <w:rsid w:val="003942C0"/>
  </w:style>
  <w:style w:type="paragraph" w:customStyle="1" w:styleId="90A750AF7B3F484EA70EFD552841DF9E">
    <w:name w:val="90A750AF7B3F484EA70EFD552841DF9E"/>
    <w:rsid w:val="003942C0"/>
  </w:style>
  <w:style w:type="paragraph" w:customStyle="1" w:styleId="7FF2ACDCBD7C417684CA5E55EA6E99FF">
    <w:name w:val="7FF2ACDCBD7C417684CA5E55EA6E99FF"/>
    <w:rsid w:val="00213E2E"/>
  </w:style>
  <w:style w:type="paragraph" w:customStyle="1" w:styleId="B3F98B0C400C4348A83C62CA46F662FC">
    <w:name w:val="B3F98B0C400C4348A83C62CA46F662FC"/>
    <w:rsid w:val="00EB6C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26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powell</dc:creator>
  <cp:keywords/>
  <dc:description/>
  <cp:lastModifiedBy>Mark Powell</cp:lastModifiedBy>
  <cp:revision>4</cp:revision>
  <dcterms:created xsi:type="dcterms:W3CDTF">2018-07-23T20:49:00Z</dcterms:created>
  <dcterms:modified xsi:type="dcterms:W3CDTF">2018-11-23T14:05:00Z</dcterms:modified>
  <cp:category/>
</cp:coreProperties>
</file>